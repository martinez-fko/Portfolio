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BF08DF" w14:paraId="6E3C3E25" w14:textId="77777777" w:rsidTr="002A3C9A">
        <w:trPr>
          <w:trHeight w:val="3031"/>
        </w:trPr>
        <w:tc>
          <w:tcPr>
            <w:tcW w:w="3600" w:type="dxa"/>
            <w:vAlign w:val="bottom"/>
          </w:tcPr>
          <w:p w14:paraId="5E05C6F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CFC633" wp14:editId="1AAB094F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1696" t="1696" r="-1696" b="-1696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11FCE18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EADC4B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60B764" w14:textId="6BA94E59" w:rsidR="001B2ABD" w:rsidRPr="00AB043C" w:rsidRDefault="00231185" w:rsidP="001B2ABD">
            <w:pPr>
              <w:pStyle w:val="Title"/>
              <w:rPr>
                <w:sz w:val="56"/>
                <w:szCs w:val="56"/>
                <w:lang w:val="es-MX"/>
              </w:rPr>
            </w:pPr>
            <w:r w:rsidRPr="00AB043C">
              <w:rPr>
                <w:sz w:val="56"/>
                <w:szCs w:val="56"/>
                <w:lang w:val="es-MX"/>
              </w:rPr>
              <w:t>JOSÉ FRANCISCO MARTÍNEZ PÉREZ</w:t>
            </w:r>
          </w:p>
          <w:p w14:paraId="18682410" w14:textId="0158EB4B" w:rsidR="001B2ABD" w:rsidRPr="00AB043C" w:rsidRDefault="00AB043C" w:rsidP="001B2ABD">
            <w:pPr>
              <w:pStyle w:val="Subtitle"/>
              <w:rPr>
                <w:b/>
                <w:bCs/>
                <w:lang w:val="es-MX"/>
              </w:rPr>
            </w:pPr>
            <w:r w:rsidRPr="00B03863">
              <w:rPr>
                <w:b/>
                <w:bCs/>
                <w:spacing w:val="0"/>
                <w:w w:val="59"/>
                <w:lang w:val="es-MX"/>
              </w:rPr>
              <w:t>Desarrollador Front-en</w:t>
            </w:r>
            <w:r w:rsidRPr="00B03863">
              <w:rPr>
                <w:b/>
                <w:bCs/>
                <w:spacing w:val="5"/>
                <w:w w:val="59"/>
                <w:lang w:val="es-MX"/>
              </w:rPr>
              <w:t>d</w:t>
            </w:r>
          </w:p>
        </w:tc>
      </w:tr>
      <w:tr w:rsidR="001B2ABD" w:rsidRPr="00BF08DF" w14:paraId="2F21234D" w14:textId="77777777" w:rsidTr="001B2ABD">
        <w:tc>
          <w:tcPr>
            <w:tcW w:w="3600" w:type="dxa"/>
          </w:tcPr>
          <w:p w14:paraId="18290476" w14:textId="04C7B927" w:rsidR="001B2ABD" w:rsidRPr="00FB6435" w:rsidRDefault="00364721" w:rsidP="00036450">
            <w:pPr>
              <w:pStyle w:val="Heading3"/>
              <w:rPr>
                <w:lang w:val="es-MX"/>
              </w:rPr>
            </w:pPr>
            <w:r w:rsidRPr="00FB6435">
              <w:rPr>
                <w:lang w:val="es-MX"/>
              </w:rPr>
              <w:t>perfil</w:t>
            </w:r>
          </w:p>
          <w:p w14:paraId="5591C22D" w14:textId="66DFD833" w:rsidR="00036450" w:rsidRPr="00AE7BDC" w:rsidRDefault="00FB6435" w:rsidP="00DA36E6">
            <w:pPr>
              <w:spacing w:line="276" w:lineRule="auto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Desarrollador Front-End con experiencia practica diseñando, desarrollando e implementando aplicaciones que integran un rango de tecnologías y lenguajes de programación.</w:t>
            </w:r>
          </w:p>
          <w:p w14:paraId="34761144" w14:textId="30813765" w:rsidR="00FB6435" w:rsidRDefault="00FB6435" w:rsidP="00FB6435">
            <w:pPr>
              <w:rPr>
                <w:lang w:val="es-MX"/>
              </w:rPr>
            </w:pPr>
          </w:p>
          <w:p w14:paraId="6836E16D" w14:textId="77777777" w:rsidR="00FB6435" w:rsidRPr="00FB6435" w:rsidRDefault="00FB6435" w:rsidP="00FB6435">
            <w:pPr>
              <w:rPr>
                <w:lang w:val="es-MX"/>
              </w:rPr>
            </w:pPr>
          </w:p>
          <w:p w14:paraId="53D31868" w14:textId="77777777" w:rsidR="00036450" w:rsidRPr="00FB6435" w:rsidRDefault="00036450" w:rsidP="00036450">
            <w:pPr>
              <w:rPr>
                <w:lang w:val="es-MX"/>
              </w:rPr>
            </w:pPr>
          </w:p>
          <w:p w14:paraId="645C2260" w14:textId="3B31C9B6" w:rsidR="00036450" w:rsidRPr="00FB6435" w:rsidRDefault="00364721" w:rsidP="00CB0055">
            <w:pPr>
              <w:pStyle w:val="Heading3"/>
              <w:rPr>
                <w:lang w:val="es-MX"/>
              </w:rPr>
            </w:pPr>
            <w:r w:rsidRPr="00FB6435">
              <w:rPr>
                <w:lang w:val="es-MX"/>
              </w:rPr>
              <w:t>contacto</w:t>
            </w:r>
          </w:p>
          <w:p w14:paraId="3D9F997D" w14:textId="090AA1CF" w:rsidR="004D3011" w:rsidRPr="00FB6435" w:rsidRDefault="00364721" w:rsidP="004D3011">
            <w:pPr>
              <w:rPr>
                <w:b/>
                <w:bCs/>
                <w:lang w:val="es-MX"/>
              </w:rPr>
            </w:pPr>
            <w:r w:rsidRPr="00FB6435">
              <w:rPr>
                <w:b/>
                <w:bCs/>
                <w:lang w:val="es-MX"/>
              </w:rPr>
              <w:t>Teléfono</w:t>
            </w:r>
          </w:p>
          <w:p w14:paraId="2ED0175E" w14:textId="131B6A7B" w:rsidR="004D3011" w:rsidRPr="00FB6435" w:rsidRDefault="006A6748" w:rsidP="004D3011">
            <w:pPr>
              <w:rPr>
                <w:i/>
                <w:iCs/>
                <w:lang w:val="es-MX"/>
              </w:rPr>
            </w:pPr>
            <w:r w:rsidRPr="00FB6435">
              <w:rPr>
                <w:i/>
                <w:iCs/>
                <w:lang w:val="es-MX"/>
              </w:rPr>
              <w:t>993-236-6813</w:t>
            </w:r>
          </w:p>
          <w:p w14:paraId="001D4B84" w14:textId="77777777" w:rsidR="004D3011" w:rsidRPr="00FB6435" w:rsidRDefault="004D3011" w:rsidP="004D3011">
            <w:pPr>
              <w:rPr>
                <w:lang w:val="es-MX"/>
              </w:rPr>
            </w:pPr>
          </w:p>
          <w:sdt>
            <w:sdtPr>
              <w:id w:val="67859272"/>
              <w:placeholder>
                <w:docPart w:val="D78F31EBB3514500B4AC508C73546375"/>
              </w:placeholder>
              <w:temporary/>
              <w:showingPlcHdr/>
              <w15:appearance w15:val="hidden"/>
            </w:sdtPr>
            <w:sdtContent>
              <w:p w14:paraId="7EE6BCAC" w14:textId="77777777" w:rsidR="004D3011" w:rsidRPr="00AB043C" w:rsidRDefault="004D3011" w:rsidP="004D3011">
                <w:pPr>
                  <w:rPr>
                    <w:lang w:val="es-MX"/>
                  </w:rPr>
                </w:pPr>
                <w:r w:rsidRPr="00AB043C">
                  <w:rPr>
                    <w:b/>
                    <w:bCs/>
                    <w:lang w:val="es-MX"/>
                  </w:rPr>
                  <w:t>WEBSITE:</w:t>
                </w:r>
              </w:p>
            </w:sdtContent>
          </w:sdt>
          <w:p w14:paraId="74E11BC0" w14:textId="4C660317" w:rsidR="004D3011" w:rsidRDefault="00000000" w:rsidP="004D3011">
            <w:pPr>
              <w:rPr>
                <w:rStyle w:val="Hyperlink"/>
                <w:lang w:val="es-MX"/>
              </w:rPr>
            </w:pPr>
            <w:hyperlink r:id="rId9" w:history="1">
              <w:r w:rsidR="00AB043C" w:rsidRPr="00AB043C">
                <w:rPr>
                  <w:rStyle w:val="Hyperlink"/>
                  <w:lang w:val="es-MX"/>
                </w:rPr>
                <w:t>https://francisco-mtz.netlify.app/</w:t>
              </w:r>
            </w:hyperlink>
          </w:p>
          <w:p w14:paraId="00915483" w14:textId="6263E02F" w:rsidR="00BF08DF" w:rsidRDefault="00BF08DF" w:rsidP="004D3011">
            <w:pPr>
              <w:rPr>
                <w:rStyle w:val="Hyperlink"/>
              </w:rPr>
            </w:pPr>
          </w:p>
          <w:p w14:paraId="7A88E050" w14:textId="7641FD31" w:rsidR="00BF08DF" w:rsidRDefault="00BF08DF" w:rsidP="004D3011">
            <w:hyperlink r:id="rId10" w:history="1">
              <w:r w:rsidRPr="00902C37">
                <w:rPr>
                  <w:rStyle w:val="Hyperlink"/>
                </w:rPr>
                <w:t>https://www.linkedin.com/in/jo</w:t>
              </w:r>
              <w:r w:rsidRPr="00902C37">
                <w:rPr>
                  <w:rStyle w:val="Hyperlink"/>
                </w:rPr>
                <w:t>sé</w:t>
              </w:r>
              <w:r w:rsidRPr="00902C37">
                <w:rPr>
                  <w:rStyle w:val="Hyperlink"/>
                </w:rPr>
                <w:t>-francisco-</w:t>
              </w:r>
              <w:r w:rsidRPr="00902C37">
                <w:rPr>
                  <w:rStyle w:val="Hyperlink"/>
                </w:rPr>
                <w:t>m</w:t>
              </w:r>
              <w:r w:rsidRPr="00902C37">
                <w:rPr>
                  <w:rStyle w:val="Hyperlink"/>
                </w:rPr>
                <w:t>a</w:t>
              </w:r>
              <w:r w:rsidRPr="00902C37">
                <w:rPr>
                  <w:rStyle w:val="Hyperlink"/>
                </w:rPr>
                <w:t>r</w:t>
              </w:r>
              <w:r w:rsidRPr="00902C37">
                <w:rPr>
                  <w:rStyle w:val="Hyperlink"/>
                </w:rPr>
                <w:t>t</w:t>
              </w:r>
              <w:r w:rsidRPr="00902C37">
                <w:rPr>
                  <w:rStyle w:val="Hyperlink"/>
                </w:rPr>
                <w:t>í</w:t>
              </w:r>
              <w:r w:rsidRPr="00902C37">
                <w:rPr>
                  <w:rStyle w:val="Hyperlink"/>
                </w:rPr>
                <w:t>nez-59aa7a241/</w:t>
              </w:r>
            </w:hyperlink>
          </w:p>
          <w:p w14:paraId="3A1EA98A" w14:textId="77777777" w:rsidR="00BF08DF" w:rsidRDefault="00BF08DF" w:rsidP="004D3011"/>
          <w:p w14:paraId="48181D13" w14:textId="0E2D4A52" w:rsidR="004D3011" w:rsidRPr="00BF08DF" w:rsidRDefault="00000000" w:rsidP="004D3011">
            <w:sdt>
              <w:sdtPr>
                <w:id w:val="-240260293"/>
                <w:placeholder>
                  <w:docPart w:val="449B5B005B2E4C11896C366C2CCDF09B"/>
                </w:placeholder>
                <w:temporary/>
                <w:showingPlcHdr/>
                <w15:appearance w15:val="hidden"/>
              </w:sdtPr>
              <w:sdtContent>
                <w:r w:rsidR="004D3011" w:rsidRPr="00BF08DF">
                  <w:rPr>
                    <w:b/>
                    <w:bCs/>
                  </w:rPr>
                  <w:t>EMAIL:</w:t>
                </w:r>
              </w:sdtContent>
            </w:sdt>
          </w:p>
          <w:p w14:paraId="60204C86" w14:textId="381544E9" w:rsidR="00036450" w:rsidRPr="00AB043C" w:rsidRDefault="00AB043C" w:rsidP="004D3011">
            <w:pPr>
              <w:rPr>
                <w:rStyle w:val="Hyperlink"/>
                <w:i/>
                <w:iCs/>
                <w:lang w:val="es-MX"/>
              </w:rPr>
            </w:pPr>
            <w:r>
              <w:rPr>
                <w:i/>
                <w:iCs/>
                <w:lang w:val="es-MX"/>
              </w:rPr>
              <w:t>j</w:t>
            </w:r>
            <w:r w:rsidR="006A6748" w:rsidRPr="00AB043C">
              <w:rPr>
                <w:i/>
                <w:iCs/>
                <w:lang w:val="es-MX"/>
              </w:rPr>
              <w:t>osef.mtzprz@gmail.com</w:t>
            </w:r>
          </w:p>
          <w:p w14:paraId="11D7557F" w14:textId="77777777" w:rsidR="00FB6435" w:rsidRDefault="00FB6435" w:rsidP="00CB0055">
            <w:pPr>
              <w:pStyle w:val="Heading3"/>
              <w:rPr>
                <w:sz w:val="24"/>
                <w:szCs w:val="22"/>
                <w:lang w:val="es-MX"/>
              </w:rPr>
            </w:pPr>
          </w:p>
          <w:p w14:paraId="52249CBA" w14:textId="689E094A" w:rsidR="004D3011" w:rsidRPr="00364721" w:rsidRDefault="00364721" w:rsidP="00CB0055">
            <w:pPr>
              <w:pStyle w:val="Heading3"/>
              <w:rPr>
                <w:sz w:val="24"/>
                <w:szCs w:val="22"/>
                <w:lang w:val="es-MX"/>
              </w:rPr>
            </w:pPr>
            <w:r w:rsidRPr="00364721">
              <w:rPr>
                <w:sz w:val="24"/>
                <w:szCs w:val="22"/>
                <w:lang w:val="es-MX"/>
              </w:rPr>
              <w:t>Habilidades blandas</w:t>
            </w:r>
          </w:p>
          <w:p w14:paraId="2B8EC0B1" w14:textId="2B54C9BC" w:rsidR="00364721" w:rsidRPr="00FB6435" w:rsidRDefault="00364721" w:rsidP="00FB6435">
            <w:pPr>
              <w:spacing w:line="360" w:lineRule="auto"/>
              <w:rPr>
                <w:sz w:val="20"/>
                <w:szCs w:val="24"/>
                <w:lang w:val="es-MX"/>
              </w:rPr>
            </w:pPr>
            <w:r w:rsidRPr="00FB6435">
              <w:rPr>
                <w:sz w:val="20"/>
                <w:szCs w:val="24"/>
                <w:lang w:val="es-MX"/>
              </w:rPr>
              <w:t>Ingles básico</w:t>
            </w:r>
          </w:p>
          <w:p w14:paraId="619D628F" w14:textId="2A44C6E3" w:rsidR="004D3011" w:rsidRPr="00FB6435" w:rsidRDefault="00364721" w:rsidP="00FB6435">
            <w:pPr>
              <w:spacing w:line="360" w:lineRule="auto"/>
              <w:rPr>
                <w:sz w:val="20"/>
                <w:szCs w:val="24"/>
                <w:lang w:val="es-MX"/>
              </w:rPr>
            </w:pPr>
            <w:r w:rsidRPr="00FB6435">
              <w:rPr>
                <w:sz w:val="20"/>
                <w:szCs w:val="24"/>
                <w:lang w:val="es-MX"/>
              </w:rPr>
              <w:t>Trabajo en Equipo</w:t>
            </w:r>
          </w:p>
          <w:p w14:paraId="6DDB03BA" w14:textId="144B7DBB" w:rsidR="004D3011" w:rsidRPr="00FB6435" w:rsidRDefault="00364721" w:rsidP="00FB6435">
            <w:pPr>
              <w:spacing w:line="360" w:lineRule="auto"/>
              <w:rPr>
                <w:sz w:val="20"/>
                <w:szCs w:val="24"/>
                <w:lang w:val="es-MX"/>
              </w:rPr>
            </w:pPr>
            <w:r w:rsidRPr="00FB6435">
              <w:rPr>
                <w:sz w:val="20"/>
                <w:szCs w:val="24"/>
                <w:lang w:val="es-MX"/>
              </w:rPr>
              <w:t>Adaptabilidad</w:t>
            </w:r>
          </w:p>
          <w:p w14:paraId="062AF979" w14:textId="32D32D9D" w:rsidR="004D3011" w:rsidRPr="00FB6435" w:rsidRDefault="00364721" w:rsidP="00FB6435">
            <w:pPr>
              <w:spacing w:line="360" w:lineRule="auto"/>
              <w:rPr>
                <w:sz w:val="20"/>
                <w:szCs w:val="24"/>
                <w:lang w:val="es-MX"/>
              </w:rPr>
            </w:pPr>
            <w:r w:rsidRPr="00FB6435">
              <w:rPr>
                <w:sz w:val="20"/>
                <w:szCs w:val="24"/>
                <w:lang w:val="es-MX"/>
              </w:rPr>
              <w:t>Pro-Activo</w:t>
            </w:r>
          </w:p>
          <w:p w14:paraId="7D4367F7" w14:textId="77777777" w:rsidR="004D3011" w:rsidRDefault="00364721" w:rsidP="00FB6435">
            <w:pPr>
              <w:spacing w:line="360" w:lineRule="auto"/>
              <w:rPr>
                <w:sz w:val="20"/>
                <w:szCs w:val="24"/>
                <w:lang w:val="es-MX"/>
              </w:rPr>
            </w:pPr>
            <w:r w:rsidRPr="00FB6435">
              <w:rPr>
                <w:sz w:val="20"/>
                <w:szCs w:val="24"/>
                <w:lang w:val="es-MX"/>
              </w:rPr>
              <w:t>Orientado a resultados</w:t>
            </w:r>
          </w:p>
          <w:p w14:paraId="39B15705" w14:textId="4D06BCEE" w:rsidR="00B03863" w:rsidRPr="00364721" w:rsidRDefault="00B03863" w:rsidP="00FB6435">
            <w:pPr>
              <w:spacing w:line="360" w:lineRule="auto"/>
              <w:rPr>
                <w:lang w:val="es-MX"/>
              </w:rPr>
            </w:pPr>
            <w:r>
              <w:rPr>
                <w:sz w:val="20"/>
                <w:szCs w:val="24"/>
                <w:lang w:val="es-MX"/>
              </w:rPr>
              <w:t>Responsable</w:t>
            </w:r>
          </w:p>
        </w:tc>
        <w:tc>
          <w:tcPr>
            <w:tcW w:w="720" w:type="dxa"/>
          </w:tcPr>
          <w:p w14:paraId="63644044" w14:textId="77777777" w:rsidR="001B2ABD" w:rsidRPr="00364721" w:rsidRDefault="001B2ABD" w:rsidP="000C45FF">
            <w:pPr>
              <w:tabs>
                <w:tab w:val="left" w:pos="990"/>
              </w:tabs>
              <w:rPr>
                <w:lang w:val="es-MX"/>
              </w:rPr>
            </w:pPr>
          </w:p>
        </w:tc>
        <w:tc>
          <w:tcPr>
            <w:tcW w:w="6470" w:type="dxa"/>
          </w:tcPr>
          <w:p w14:paraId="18026EA9" w14:textId="5CE1B9C4" w:rsidR="001B2ABD" w:rsidRPr="00AB043C" w:rsidRDefault="00364721" w:rsidP="00036450">
            <w:pPr>
              <w:pStyle w:val="Heading2"/>
              <w:rPr>
                <w:lang w:val="es-MX"/>
              </w:rPr>
            </w:pPr>
            <w:r w:rsidRPr="00AB043C">
              <w:rPr>
                <w:lang w:val="es-MX"/>
              </w:rPr>
              <w:t>educación</w:t>
            </w:r>
          </w:p>
          <w:p w14:paraId="305C09D6" w14:textId="71A27503" w:rsidR="00036450" w:rsidRPr="00AE7BDC" w:rsidRDefault="005045DA" w:rsidP="00B359E4">
            <w:pPr>
              <w:pStyle w:val="Heading4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 xml:space="preserve">Bootcamp </w:t>
            </w:r>
          </w:p>
          <w:p w14:paraId="55F2124F" w14:textId="2ECB9D06" w:rsidR="00036450" w:rsidRPr="00AE7BDC" w:rsidRDefault="005045DA" w:rsidP="00B359E4">
            <w:pPr>
              <w:pStyle w:val="Date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 xml:space="preserve">Mayo </w:t>
            </w:r>
            <w:r w:rsidR="00CE3F05" w:rsidRPr="00AE7BDC">
              <w:rPr>
                <w:sz w:val="20"/>
                <w:szCs w:val="24"/>
                <w:lang w:val="es-MX"/>
              </w:rPr>
              <w:t>20</w:t>
            </w:r>
            <w:r w:rsidRPr="00AE7BDC">
              <w:rPr>
                <w:sz w:val="20"/>
                <w:szCs w:val="24"/>
                <w:lang w:val="es-MX"/>
              </w:rPr>
              <w:t>22</w:t>
            </w:r>
            <w:r w:rsidR="00036450" w:rsidRPr="00AE7BDC">
              <w:rPr>
                <w:sz w:val="20"/>
                <w:szCs w:val="24"/>
                <w:lang w:val="es-MX"/>
              </w:rPr>
              <w:t xml:space="preserve"> </w:t>
            </w:r>
            <w:r w:rsidRPr="00AE7BDC">
              <w:rPr>
                <w:sz w:val="20"/>
                <w:szCs w:val="24"/>
                <w:lang w:val="es-MX"/>
              </w:rPr>
              <w:t>– Julio 2022</w:t>
            </w:r>
          </w:p>
          <w:p w14:paraId="42B54A0C" w14:textId="2B84952C" w:rsidR="004D3011" w:rsidRPr="00AE7BDC" w:rsidRDefault="005045DA" w:rsidP="00036450">
            <w:pPr>
              <w:rPr>
                <w:b/>
                <w:bCs/>
                <w:i/>
                <w:iCs/>
                <w:sz w:val="20"/>
                <w:szCs w:val="24"/>
                <w:lang w:val="es-MX"/>
              </w:rPr>
            </w:pPr>
            <w:r w:rsidRPr="00AE7BDC">
              <w:rPr>
                <w:b/>
                <w:bCs/>
                <w:i/>
                <w:iCs/>
                <w:sz w:val="20"/>
                <w:szCs w:val="24"/>
                <w:lang w:val="es-MX"/>
              </w:rPr>
              <w:t>HTML, CSS3, JavaScript, React</w:t>
            </w:r>
          </w:p>
          <w:p w14:paraId="2B22ED77" w14:textId="55B1C625" w:rsidR="00C04AC8" w:rsidRPr="00AE7BDC" w:rsidRDefault="00C04AC8" w:rsidP="00C04AC8">
            <w:pPr>
              <w:rPr>
                <w:sz w:val="20"/>
                <w:szCs w:val="24"/>
                <w:lang w:val="es-MX"/>
              </w:rPr>
            </w:pPr>
          </w:p>
          <w:p w14:paraId="2876447A" w14:textId="77777777" w:rsidR="005045DA" w:rsidRPr="00AE7BDC" w:rsidRDefault="005045DA" w:rsidP="005045DA">
            <w:pPr>
              <w:pStyle w:val="Heading4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Universidad Tecnológica de Tabasco</w:t>
            </w:r>
          </w:p>
          <w:p w14:paraId="5C2DC72C" w14:textId="6DAFF246" w:rsidR="005045DA" w:rsidRPr="00AE7BDC" w:rsidRDefault="005045DA" w:rsidP="005045DA">
            <w:pPr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2015 - 2016</w:t>
            </w:r>
          </w:p>
          <w:p w14:paraId="633ECE6E" w14:textId="77777777" w:rsidR="005045DA" w:rsidRPr="00AE7BDC" w:rsidRDefault="005045DA" w:rsidP="005045DA">
            <w:pPr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Ingeniería en Tecnologías de la Información</w:t>
            </w:r>
          </w:p>
          <w:p w14:paraId="064A0EE5" w14:textId="0AAB15C6" w:rsidR="005045DA" w:rsidRPr="00AE7BDC" w:rsidRDefault="005045DA" w:rsidP="005045DA">
            <w:pPr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 xml:space="preserve">Titulado. </w:t>
            </w:r>
            <w:r w:rsidRPr="00AE7BDC">
              <w:rPr>
                <w:b/>
                <w:bCs/>
                <w:sz w:val="20"/>
                <w:szCs w:val="24"/>
                <w:lang w:val="es-MX"/>
              </w:rPr>
              <w:t>Cédula Profesional</w:t>
            </w:r>
            <w:r w:rsidRPr="00AE7BDC">
              <w:rPr>
                <w:sz w:val="20"/>
                <w:szCs w:val="24"/>
                <w:lang w:val="es-MX"/>
              </w:rPr>
              <w:t xml:space="preserve"> - 10699936</w:t>
            </w:r>
          </w:p>
          <w:p w14:paraId="65986C6D" w14:textId="77777777" w:rsidR="00C04AC8" w:rsidRPr="00AE7BDC" w:rsidRDefault="00C04AC8" w:rsidP="00036450">
            <w:pPr>
              <w:rPr>
                <w:sz w:val="20"/>
                <w:szCs w:val="24"/>
                <w:lang w:val="es-MX"/>
              </w:rPr>
            </w:pPr>
          </w:p>
          <w:p w14:paraId="0C3D0499" w14:textId="11B22CD4" w:rsidR="00036450" w:rsidRPr="00AE7BDC" w:rsidRDefault="002A3C9A" w:rsidP="00B359E4">
            <w:pPr>
              <w:pStyle w:val="Heading4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Universidad Tecnológica de Tabasco</w:t>
            </w:r>
          </w:p>
          <w:p w14:paraId="1BE60A45" w14:textId="4FCB7272" w:rsidR="00036450" w:rsidRPr="00AE7BDC" w:rsidRDefault="002A3C9A" w:rsidP="00B359E4">
            <w:pPr>
              <w:pStyle w:val="Date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2013</w:t>
            </w:r>
            <w:r w:rsidR="00036450" w:rsidRPr="00AE7BDC">
              <w:rPr>
                <w:sz w:val="20"/>
                <w:szCs w:val="24"/>
                <w:lang w:val="es-MX"/>
              </w:rPr>
              <w:t xml:space="preserve"> - </w:t>
            </w:r>
            <w:r w:rsidRPr="00AE7BDC">
              <w:rPr>
                <w:sz w:val="20"/>
                <w:szCs w:val="24"/>
                <w:lang w:val="es-MX"/>
              </w:rPr>
              <w:t>2015</w:t>
            </w:r>
          </w:p>
          <w:p w14:paraId="6324C4BE" w14:textId="55BDC1F4" w:rsidR="00036450" w:rsidRPr="00AE7BDC" w:rsidRDefault="002A3C9A" w:rsidP="00036450">
            <w:pPr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Certificado y Cédula Profesional en T.S.U en Tecnologías de la Información y Comunicación. Área Sistemas Informáticos.</w:t>
            </w:r>
          </w:p>
          <w:p w14:paraId="149C9866" w14:textId="243B72E4" w:rsidR="00036450" w:rsidRPr="00AB043C" w:rsidRDefault="00364721" w:rsidP="00036450">
            <w:pPr>
              <w:pStyle w:val="Heading2"/>
              <w:rPr>
                <w:lang w:val="es-MX"/>
              </w:rPr>
            </w:pPr>
            <w:r w:rsidRPr="00AB043C">
              <w:rPr>
                <w:lang w:val="es-MX"/>
              </w:rPr>
              <w:t>experiencia</w:t>
            </w:r>
          </w:p>
          <w:p w14:paraId="59FE43B5" w14:textId="00A9F8BA" w:rsidR="004D3011" w:rsidRPr="00AE7BDC" w:rsidRDefault="002A3C9A" w:rsidP="00B359E4">
            <w:pPr>
              <w:pStyle w:val="Heading4"/>
              <w:rPr>
                <w:bCs/>
                <w:sz w:val="20"/>
                <w:szCs w:val="24"/>
                <w:lang w:val="es-MX"/>
              </w:rPr>
            </w:pPr>
            <w:proofErr w:type="spellStart"/>
            <w:r w:rsidRPr="00AE7BDC">
              <w:rPr>
                <w:sz w:val="20"/>
                <w:szCs w:val="24"/>
                <w:lang w:val="es-MX"/>
              </w:rPr>
              <w:t>Seisa</w:t>
            </w:r>
            <w:proofErr w:type="spellEnd"/>
            <w:r w:rsidR="004D3011" w:rsidRPr="00AE7BDC">
              <w:rPr>
                <w:sz w:val="20"/>
                <w:szCs w:val="24"/>
                <w:lang w:val="es-MX"/>
              </w:rPr>
              <w:t xml:space="preserve"> </w:t>
            </w:r>
            <w:r w:rsidRPr="00AE7BDC">
              <w:rPr>
                <w:sz w:val="20"/>
                <w:szCs w:val="24"/>
                <w:lang w:val="es-MX"/>
              </w:rPr>
              <w:t>- Soporte TI</w:t>
            </w:r>
          </w:p>
          <w:p w14:paraId="0A7867F9" w14:textId="3F9F595B" w:rsidR="004D3011" w:rsidRPr="00AE7BDC" w:rsidRDefault="002A3C9A" w:rsidP="00B359E4">
            <w:pPr>
              <w:pStyle w:val="Date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 xml:space="preserve">2017 </w:t>
            </w:r>
            <w:r w:rsidR="004D3011" w:rsidRPr="00AE7BDC">
              <w:rPr>
                <w:sz w:val="20"/>
                <w:szCs w:val="24"/>
                <w:lang w:val="es-MX"/>
              </w:rPr>
              <w:t>–</w:t>
            </w:r>
            <w:r w:rsidRPr="00AE7BDC">
              <w:rPr>
                <w:sz w:val="20"/>
                <w:szCs w:val="24"/>
                <w:lang w:val="es-MX"/>
              </w:rPr>
              <w:t xml:space="preserve"> 2022</w:t>
            </w:r>
          </w:p>
          <w:p w14:paraId="4839808A" w14:textId="649160B9" w:rsidR="004D3011" w:rsidRPr="00AE7BDC" w:rsidRDefault="002A3C9A" w:rsidP="004D3011">
            <w:pPr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 xml:space="preserve">Diseño de </w:t>
            </w:r>
            <w:r w:rsidR="00B03863" w:rsidRPr="00AE7BDC">
              <w:rPr>
                <w:sz w:val="20"/>
                <w:szCs w:val="24"/>
                <w:lang w:val="es-MX"/>
              </w:rPr>
              <w:t>intranet.</w:t>
            </w:r>
            <w:r w:rsidRPr="00AE7BDC">
              <w:rPr>
                <w:sz w:val="20"/>
                <w:szCs w:val="24"/>
                <w:lang w:val="es-MX"/>
              </w:rPr>
              <w:t xml:space="preserve"> Soporte a Software ContpaqI (Sistemas contables, Nóminas, Facturación (3.3, 4.0)</w:t>
            </w:r>
            <w:r w:rsidR="00036450" w:rsidRPr="00AE7BDC">
              <w:rPr>
                <w:sz w:val="20"/>
                <w:szCs w:val="24"/>
                <w:lang w:val="es-MX"/>
              </w:rPr>
              <w:t xml:space="preserve"> </w:t>
            </w:r>
          </w:p>
          <w:p w14:paraId="61051A1A" w14:textId="77777777" w:rsidR="004D3011" w:rsidRPr="00AE7BDC" w:rsidRDefault="004D3011" w:rsidP="00036450">
            <w:pPr>
              <w:rPr>
                <w:sz w:val="20"/>
                <w:szCs w:val="24"/>
                <w:lang w:val="es-MX"/>
              </w:rPr>
            </w:pPr>
          </w:p>
          <w:p w14:paraId="1BC74DD6" w14:textId="3DEBB4A7" w:rsidR="004D3011" w:rsidRPr="00AE7BDC" w:rsidRDefault="00BB72DA" w:rsidP="00B359E4">
            <w:pPr>
              <w:pStyle w:val="Heading4"/>
              <w:rPr>
                <w:bCs/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Caza Energy S.A de C.V</w:t>
            </w:r>
            <w:r w:rsidR="004D3011" w:rsidRPr="00AE7BDC">
              <w:rPr>
                <w:sz w:val="20"/>
                <w:szCs w:val="24"/>
                <w:lang w:val="es-MX"/>
              </w:rPr>
              <w:t xml:space="preserve"> </w:t>
            </w:r>
            <w:r w:rsidRPr="00AE7BDC">
              <w:rPr>
                <w:sz w:val="20"/>
                <w:szCs w:val="24"/>
                <w:lang w:val="es-MX"/>
              </w:rPr>
              <w:t>-</w:t>
            </w:r>
            <w:r w:rsidR="004D3011" w:rsidRPr="00AE7BDC">
              <w:rPr>
                <w:sz w:val="20"/>
                <w:szCs w:val="24"/>
                <w:lang w:val="es-MX"/>
              </w:rPr>
              <w:t xml:space="preserve"> </w:t>
            </w:r>
            <w:r w:rsidRPr="00AE7BDC">
              <w:rPr>
                <w:sz w:val="20"/>
                <w:szCs w:val="24"/>
                <w:lang w:val="es-MX"/>
              </w:rPr>
              <w:t>Estadía Profesional</w:t>
            </w:r>
          </w:p>
          <w:p w14:paraId="4801BDEB" w14:textId="1D9E2BA8" w:rsidR="004D3011" w:rsidRPr="00AE7BDC" w:rsidRDefault="00BB72DA" w:rsidP="00B359E4">
            <w:pPr>
              <w:pStyle w:val="Date"/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 xml:space="preserve">2016 </w:t>
            </w:r>
            <w:r w:rsidR="004D3011" w:rsidRPr="00AE7BDC">
              <w:rPr>
                <w:sz w:val="20"/>
                <w:szCs w:val="24"/>
                <w:lang w:val="es-MX"/>
              </w:rPr>
              <w:t>–</w:t>
            </w:r>
            <w:r w:rsidRPr="00AE7BDC">
              <w:rPr>
                <w:sz w:val="20"/>
                <w:szCs w:val="24"/>
                <w:lang w:val="es-MX"/>
              </w:rPr>
              <w:t xml:space="preserve"> 2016</w:t>
            </w:r>
          </w:p>
          <w:p w14:paraId="05DFBC89" w14:textId="009ECAE4" w:rsidR="004D3011" w:rsidRPr="00AE7BDC" w:rsidRDefault="00BB72DA" w:rsidP="004D3011">
            <w:pPr>
              <w:rPr>
                <w:sz w:val="20"/>
                <w:szCs w:val="24"/>
                <w:lang w:val="es-MX"/>
              </w:rPr>
            </w:pPr>
            <w:r w:rsidRPr="00AE7BDC">
              <w:rPr>
                <w:sz w:val="20"/>
                <w:szCs w:val="24"/>
                <w:lang w:val="es-MX"/>
              </w:rPr>
              <w:t>Desarrollo e Implementación de un Sitio Web con lenguaje PHP, mantenimiento preventivo y correctivo en equipos de cómputo.</w:t>
            </w:r>
            <w:r w:rsidR="00036450" w:rsidRPr="00AE7BDC">
              <w:rPr>
                <w:sz w:val="20"/>
                <w:szCs w:val="24"/>
                <w:lang w:val="es-MX"/>
              </w:rPr>
              <w:t xml:space="preserve"> </w:t>
            </w:r>
          </w:p>
          <w:p w14:paraId="73509747" w14:textId="77777777" w:rsidR="004D3011" w:rsidRPr="00BB72DA" w:rsidRDefault="004D3011" w:rsidP="00036450">
            <w:pPr>
              <w:rPr>
                <w:lang w:val="es-MX"/>
              </w:rPr>
            </w:pPr>
          </w:p>
          <w:p w14:paraId="75C871E1" w14:textId="68BE46D6" w:rsidR="00036450" w:rsidRPr="00BB72DA" w:rsidRDefault="00364721" w:rsidP="00036450">
            <w:pPr>
              <w:pStyle w:val="Heading2"/>
              <w:rPr>
                <w:lang w:val="es-MX"/>
              </w:rPr>
            </w:pPr>
            <w:r w:rsidRPr="00AB043C">
              <w:rPr>
                <w:lang w:val="es-MX"/>
              </w:rPr>
              <w:t>Habilidades Tecnicas</w:t>
            </w:r>
          </w:p>
          <w:p w14:paraId="6463A581" w14:textId="77777777" w:rsidR="00DA36E6" w:rsidRPr="00AB043C" w:rsidRDefault="00DA36E6" w:rsidP="004D3011">
            <w:pPr>
              <w:rPr>
                <w:lang w:val="es-MX"/>
              </w:rPr>
            </w:pPr>
          </w:p>
          <w:p w14:paraId="40A65836" w14:textId="77777777" w:rsidR="00AE7BDC" w:rsidRPr="00AB043C" w:rsidRDefault="00AE7BDC" w:rsidP="004D301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01E6BF4" wp14:editId="7A2029A2">
                  <wp:extent cx="360000" cy="360000"/>
                  <wp:effectExtent l="0" t="0" r="254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043C">
              <w:rPr>
                <w:lang w:val="es-MX"/>
              </w:rPr>
              <w:t xml:space="preserve">            </w:t>
            </w:r>
            <w:r w:rsidR="00DA36E6" w:rsidRPr="00AB043C">
              <w:rPr>
                <w:lang w:val="es-MX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591F740F" wp14:editId="26B43BF1">
                  <wp:extent cx="360000" cy="36000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36E6" w:rsidRPr="00AB043C">
              <w:rPr>
                <w:lang w:val="es-MX"/>
              </w:rPr>
              <w:t xml:space="preserve">     </w:t>
            </w:r>
            <w:r w:rsidRPr="00AB043C">
              <w:rPr>
                <w:lang w:val="es-MX"/>
              </w:rPr>
              <w:t xml:space="preserve">      </w:t>
            </w:r>
            <w:r w:rsidR="00DA36E6" w:rsidRPr="00AB043C">
              <w:rPr>
                <w:lang w:val="es-MX"/>
              </w:rPr>
              <w:t xml:space="preserve"> </w:t>
            </w:r>
            <w:r w:rsidRPr="00AB043C">
              <w:rPr>
                <w:lang w:val="es-MX"/>
              </w:rPr>
              <w:t xml:space="preserve"> </w:t>
            </w:r>
            <w:r w:rsidR="00DA36E6" w:rsidRPr="00AB043C">
              <w:rPr>
                <w:lang w:val="es-MX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F1E82BC" wp14:editId="608A46A7">
                  <wp:extent cx="360000" cy="360000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36E6" w:rsidRPr="00AB043C">
              <w:rPr>
                <w:lang w:val="es-MX"/>
              </w:rPr>
              <w:t xml:space="preserve">               </w:t>
            </w:r>
            <w:r w:rsidR="00DA36E6">
              <w:rPr>
                <w:noProof/>
              </w:rPr>
              <w:drawing>
                <wp:inline distT="0" distB="0" distL="0" distR="0" wp14:anchorId="7A447842" wp14:editId="66B4A124">
                  <wp:extent cx="360000" cy="360000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36E6" w:rsidRPr="00AB043C">
              <w:rPr>
                <w:lang w:val="es-MX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0BBF1F4E" wp14:editId="3E209847">
                  <wp:extent cx="360000" cy="36000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36E6" w:rsidRPr="00AB043C">
              <w:rPr>
                <w:lang w:val="es-MX"/>
              </w:rPr>
              <w:t xml:space="preserve">    </w:t>
            </w:r>
          </w:p>
          <w:p w14:paraId="25C5C4F1" w14:textId="10E506CD" w:rsidR="00DA36E6" w:rsidRPr="00470AAF" w:rsidRDefault="00AE7BDC" w:rsidP="004D3011">
            <w:pPr>
              <w:rPr>
                <w:lang w:val="es-MX"/>
              </w:rPr>
            </w:pPr>
            <w:r w:rsidRPr="00470AAF">
              <w:rPr>
                <w:lang w:val="es-MX"/>
              </w:rPr>
              <w:t>React</w:t>
            </w:r>
            <w:r w:rsidR="00DA36E6" w:rsidRPr="00470AAF">
              <w:rPr>
                <w:lang w:val="es-MX"/>
              </w:rPr>
              <w:t xml:space="preserve">              </w:t>
            </w:r>
            <w:r w:rsidRPr="00470AAF">
              <w:rPr>
                <w:lang w:val="es-MX"/>
              </w:rPr>
              <w:t>JavaScript</w:t>
            </w:r>
            <w:r w:rsidR="00DA36E6" w:rsidRPr="00470AAF">
              <w:rPr>
                <w:lang w:val="es-MX"/>
              </w:rPr>
              <w:t xml:space="preserve">      </w:t>
            </w:r>
            <w:r w:rsidRPr="00470AAF">
              <w:rPr>
                <w:lang w:val="es-MX"/>
              </w:rPr>
              <w:t xml:space="preserve">       CSS3                  HTML5               Git</w:t>
            </w:r>
          </w:p>
        </w:tc>
      </w:tr>
      <w:tr w:rsidR="002A3C9A" w:rsidRPr="00BF08DF" w14:paraId="02973823" w14:textId="77777777" w:rsidTr="001B2ABD">
        <w:tc>
          <w:tcPr>
            <w:tcW w:w="3600" w:type="dxa"/>
          </w:tcPr>
          <w:p w14:paraId="72F70682" w14:textId="77777777" w:rsidR="002A3C9A" w:rsidRPr="00470AAF" w:rsidRDefault="002A3C9A" w:rsidP="00036450">
            <w:pPr>
              <w:pStyle w:val="Heading3"/>
              <w:rPr>
                <w:lang w:val="es-MX"/>
              </w:rPr>
            </w:pPr>
          </w:p>
        </w:tc>
        <w:tc>
          <w:tcPr>
            <w:tcW w:w="720" w:type="dxa"/>
          </w:tcPr>
          <w:p w14:paraId="09C19799" w14:textId="77777777" w:rsidR="002A3C9A" w:rsidRPr="00470AAF" w:rsidRDefault="002A3C9A" w:rsidP="000C45FF">
            <w:pPr>
              <w:tabs>
                <w:tab w:val="left" w:pos="990"/>
              </w:tabs>
              <w:rPr>
                <w:lang w:val="es-MX"/>
              </w:rPr>
            </w:pPr>
          </w:p>
        </w:tc>
        <w:tc>
          <w:tcPr>
            <w:tcW w:w="6470" w:type="dxa"/>
          </w:tcPr>
          <w:p w14:paraId="62E1917C" w14:textId="77777777" w:rsidR="002A3C9A" w:rsidRPr="00470AAF" w:rsidRDefault="002A3C9A" w:rsidP="00036450">
            <w:pPr>
              <w:pStyle w:val="Heading2"/>
              <w:rPr>
                <w:lang w:val="es-MX"/>
              </w:rPr>
            </w:pPr>
          </w:p>
        </w:tc>
      </w:tr>
    </w:tbl>
    <w:p w14:paraId="2553FAF8" w14:textId="77777777" w:rsidR="0043117B" w:rsidRPr="00470AAF" w:rsidRDefault="00000000" w:rsidP="000C45FF">
      <w:pPr>
        <w:tabs>
          <w:tab w:val="left" w:pos="990"/>
        </w:tabs>
        <w:rPr>
          <w:lang w:val="es-MX"/>
        </w:rPr>
      </w:pPr>
    </w:p>
    <w:sectPr w:rsidR="0043117B" w:rsidRPr="00470AAF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BCF5" w14:textId="77777777" w:rsidR="00E35F21" w:rsidRDefault="00E35F21" w:rsidP="000C45FF">
      <w:r>
        <w:separator/>
      </w:r>
    </w:p>
  </w:endnote>
  <w:endnote w:type="continuationSeparator" w:id="0">
    <w:p w14:paraId="644F51E2" w14:textId="77777777" w:rsidR="00E35F21" w:rsidRDefault="00E35F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E3D5" w14:textId="77777777" w:rsidR="00E35F21" w:rsidRDefault="00E35F21" w:rsidP="000C45FF">
      <w:r>
        <w:separator/>
      </w:r>
    </w:p>
  </w:footnote>
  <w:footnote w:type="continuationSeparator" w:id="0">
    <w:p w14:paraId="6A2E5F4C" w14:textId="77777777" w:rsidR="00E35F21" w:rsidRDefault="00E35F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0E01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585D21" wp14:editId="2C07181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8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1185"/>
    <w:rsid w:val="002400EB"/>
    <w:rsid w:val="00247FE4"/>
    <w:rsid w:val="00256CF7"/>
    <w:rsid w:val="00281FD5"/>
    <w:rsid w:val="002A3C9A"/>
    <w:rsid w:val="0030481B"/>
    <w:rsid w:val="003156FC"/>
    <w:rsid w:val="003254B5"/>
    <w:rsid w:val="00364721"/>
    <w:rsid w:val="0037121F"/>
    <w:rsid w:val="003910D8"/>
    <w:rsid w:val="003A6B7D"/>
    <w:rsid w:val="003B06CA"/>
    <w:rsid w:val="004071FC"/>
    <w:rsid w:val="00445947"/>
    <w:rsid w:val="00470AAF"/>
    <w:rsid w:val="004813B3"/>
    <w:rsid w:val="00484C02"/>
    <w:rsid w:val="00496591"/>
    <w:rsid w:val="004C63E4"/>
    <w:rsid w:val="004D3011"/>
    <w:rsid w:val="005045DA"/>
    <w:rsid w:val="005262AC"/>
    <w:rsid w:val="005E0DAB"/>
    <w:rsid w:val="005E39D5"/>
    <w:rsid w:val="00600670"/>
    <w:rsid w:val="0062123A"/>
    <w:rsid w:val="00646E75"/>
    <w:rsid w:val="006771D0"/>
    <w:rsid w:val="006A3399"/>
    <w:rsid w:val="006A6748"/>
    <w:rsid w:val="00715FCB"/>
    <w:rsid w:val="00743101"/>
    <w:rsid w:val="00764C9F"/>
    <w:rsid w:val="007775E1"/>
    <w:rsid w:val="007776DA"/>
    <w:rsid w:val="007867A0"/>
    <w:rsid w:val="007927F5"/>
    <w:rsid w:val="00802CA0"/>
    <w:rsid w:val="009260CD"/>
    <w:rsid w:val="00940A66"/>
    <w:rsid w:val="00952C25"/>
    <w:rsid w:val="00A2118D"/>
    <w:rsid w:val="00AB043C"/>
    <w:rsid w:val="00AD0A50"/>
    <w:rsid w:val="00AD76E2"/>
    <w:rsid w:val="00AE7BDC"/>
    <w:rsid w:val="00B03863"/>
    <w:rsid w:val="00B20152"/>
    <w:rsid w:val="00B359E4"/>
    <w:rsid w:val="00B57D98"/>
    <w:rsid w:val="00B70850"/>
    <w:rsid w:val="00BB72DA"/>
    <w:rsid w:val="00BC3867"/>
    <w:rsid w:val="00BF08DF"/>
    <w:rsid w:val="00C04AC8"/>
    <w:rsid w:val="00C066B6"/>
    <w:rsid w:val="00C356CF"/>
    <w:rsid w:val="00C37BA1"/>
    <w:rsid w:val="00C4674C"/>
    <w:rsid w:val="00C506CF"/>
    <w:rsid w:val="00C72BED"/>
    <w:rsid w:val="00C9578B"/>
    <w:rsid w:val="00CB0055"/>
    <w:rsid w:val="00CD39DF"/>
    <w:rsid w:val="00CE3F05"/>
    <w:rsid w:val="00D2522B"/>
    <w:rsid w:val="00D422DE"/>
    <w:rsid w:val="00D5459D"/>
    <w:rsid w:val="00DA1F4D"/>
    <w:rsid w:val="00DA36E6"/>
    <w:rsid w:val="00DD172A"/>
    <w:rsid w:val="00E25A26"/>
    <w:rsid w:val="00E27C95"/>
    <w:rsid w:val="00E35F21"/>
    <w:rsid w:val="00E4381A"/>
    <w:rsid w:val="00E55D74"/>
    <w:rsid w:val="00F0163A"/>
    <w:rsid w:val="00F60274"/>
    <w:rsid w:val="00F77FB9"/>
    <w:rsid w:val="00FB068F"/>
    <w:rsid w:val="00FB2A78"/>
    <w:rsid w:val="00FB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794E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B043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linkedin.com/in/jos&#233;-francisco-mart&#237;nez-59aa7a24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ancisco-mtz.netlify.app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ORTE01\AppData\Roaming\Microsoft\Plantilla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8F31EBB3514500B4AC508C7354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8C2F5-C1C5-45E3-833C-3FE8579017DF}"/>
      </w:docPartPr>
      <w:docPartBody>
        <w:p w:rsidR="00992320" w:rsidRDefault="00000000">
          <w:pPr>
            <w:pStyle w:val="D78F31EBB3514500B4AC508C73546375"/>
          </w:pPr>
          <w:r w:rsidRPr="004D3011">
            <w:t>WEBSITE:</w:t>
          </w:r>
        </w:p>
      </w:docPartBody>
    </w:docPart>
    <w:docPart>
      <w:docPartPr>
        <w:name w:val="449B5B005B2E4C11896C366C2CCDF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72957-D569-4F8C-B517-00AF5CCBA813}"/>
      </w:docPartPr>
      <w:docPartBody>
        <w:p w:rsidR="00992320" w:rsidRDefault="00000000">
          <w:pPr>
            <w:pStyle w:val="449B5B005B2E4C11896C366C2CCDF09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9D"/>
    <w:rsid w:val="00042B9A"/>
    <w:rsid w:val="0047749D"/>
    <w:rsid w:val="0056504B"/>
    <w:rsid w:val="005B4B53"/>
    <w:rsid w:val="006A1B4A"/>
    <w:rsid w:val="006C5D4C"/>
    <w:rsid w:val="00957396"/>
    <w:rsid w:val="009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7749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8F31EBB3514500B4AC508C73546375">
    <w:name w:val="D78F31EBB3514500B4AC508C73546375"/>
  </w:style>
  <w:style w:type="paragraph" w:customStyle="1" w:styleId="449B5B005B2E4C11896C366C2CCDF09B">
    <w:name w:val="449B5B005B2E4C11896C366C2CCDF09B"/>
  </w:style>
  <w:style w:type="character" w:styleId="Hyperlink">
    <w:name w:val="Hyperlink"/>
    <w:basedOn w:val="DefaultParagraphFont"/>
    <w:uiPriority w:val="99"/>
    <w:unhideWhenUsed/>
    <w:rsid w:val="0047749D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49D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1E7E-71BE-4142-B069-FC152B325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2022-08-04T14:29:00Z</dcterms:created>
  <dcterms:modified xsi:type="dcterms:W3CDTF">2022-08-04T17:28:00Z</dcterms:modified>
</cp:coreProperties>
</file>